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BA486" w14:textId="29AA1F1E" w:rsidR="007F30AE" w:rsidRPr="000E7483" w:rsidRDefault="00902500" w:rsidP="000E7483">
      <w:pPr>
        <w:pStyle w:val="Titre"/>
      </w:pPr>
      <w:r>
        <w:t>Chess JS</w:t>
      </w:r>
    </w:p>
    <w:p w14:paraId="36F39CD2" w14:textId="5B868780" w:rsidR="000E7483" w:rsidRDefault="00B42849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6C588E8" wp14:editId="1B9017BD">
            <wp:extent cx="3815472" cy="38290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47" cy="384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3ECBF" w14:textId="1C1AD7AE" w:rsidR="001D4577" w:rsidRPr="000E7483" w:rsidRDefault="001D4577" w:rsidP="000E7483">
      <w:pPr>
        <w:jc w:val="center"/>
      </w:pPr>
    </w:p>
    <w:p w14:paraId="6F2E27A9" w14:textId="1E5F4920" w:rsidR="007F30AE" w:rsidRPr="000E7483" w:rsidRDefault="00902500" w:rsidP="000E7483">
      <w:pPr>
        <w:spacing w:before="2000"/>
        <w:jc w:val="center"/>
      </w:pPr>
      <w:r>
        <w:t>Métroz</w:t>
      </w:r>
      <w:r w:rsidR="007F30AE" w:rsidRPr="000E7483">
        <w:t xml:space="preserve"> – </w:t>
      </w:r>
      <w:r>
        <w:t>CID2A</w:t>
      </w:r>
    </w:p>
    <w:p w14:paraId="58B47B26" w14:textId="34231747" w:rsidR="007F30AE" w:rsidRPr="000E7483" w:rsidRDefault="00902500" w:rsidP="000E7483">
      <w:pPr>
        <w:jc w:val="center"/>
      </w:pPr>
      <w:r>
        <w:t>Vennes</w:t>
      </w:r>
    </w:p>
    <w:p w14:paraId="1EE54B48" w14:textId="502FF52F" w:rsidR="007F30AE" w:rsidRPr="000E7483" w:rsidRDefault="00902500" w:rsidP="000E7483">
      <w:pPr>
        <w:jc w:val="center"/>
      </w:pPr>
      <w:r>
        <w:t>8 semaines</w:t>
      </w:r>
    </w:p>
    <w:p w14:paraId="5D85C0E7" w14:textId="308753B6" w:rsidR="007F30AE" w:rsidRPr="000E7483" w:rsidRDefault="00902500" w:rsidP="000E7483">
      <w:pPr>
        <w:jc w:val="center"/>
      </w:pPr>
      <w:proofErr w:type="spellStart"/>
      <w:r>
        <w:t>Cuendet</w:t>
      </w:r>
      <w:proofErr w:type="spellEnd"/>
    </w:p>
    <w:p w14:paraId="6F463D26" w14:textId="5198AEA7" w:rsidR="007F30AE" w:rsidRPr="000E7483" w:rsidRDefault="007F30AE" w:rsidP="000E7483">
      <w:pPr>
        <w:jc w:val="center"/>
      </w:pPr>
    </w:p>
    <w:p w14:paraId="74A4D5D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2AC5678" w14:textId="77777777"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7E30C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C23285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6BD0C709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43708E4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00FADF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492751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01A3A7D7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7E6A8F7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590E9016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14:paraId="1EBA88DE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5215D33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1C016258" w14:textId="77777777"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7C26845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CAFC42F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2E064379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157514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DD6B05E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4038E53C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14:paraId="61BEF587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5DE27D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6AC31BC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FCDB3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5D73296B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608D6B3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3C2148ED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63F772E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26FFFAB6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4541D61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09BEC5CA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14:paraId="76B687E8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388D1F5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42EB7573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5E05A7A0" w14:textId="77777777"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19FC7FB7" w14:textId="77777777"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14:paraId="06BC5A1D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02D9BAB8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14:paraId="75DCD073" w14:textId="77777777" w:rsidR="008E53F9" w:rsidRPr="008E53F9" w:rsidRDefault="008E53F9" w:rsidP="008E53F9">
      <w:pPr>
        <w:pStyle w:val="Corpsdetexte"/>
      </w:pPr>
    </w:p>
    <w:p w14:paraId="7D6B2DBD" w14:textId="443BCE65" w:rsidR="00902500" w:rsidRDefault="00753A51" w:rsidP="00902500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4569C80A" w14:textId="77777777" w:rsidR="00902500" w:rsidRPr="00902500" w:rsidRDefault="00902500" w:rsidP="00902500">
      <w:pPr>
        <w:pStyle w:val="Retraitcorpsdetexte"/>
      </w:pPr>
    </w:p>
    <w:p w14:paraId="1E628E56" w14:textId="06EB1F80" w:rsidR="0015167D" w:rsidRDefault="00902500" w:rsidP="00460447">
      <w:pPr>
        <w:ind w:left="426" w:firstLine="708"/>
      </w:pPr>
      <w:r>
        <w:t>Faire un jeu d’échecs en HTML, CSS, J</w:t>
      </w:r>
      <w:r w:rsidR="00460447">
        <w:t>S.</w:t>
      </w:r>
    </w:p>
    <w:p w14:paraId="052434B7" w14:textId="77777777" w:rsidR="00460447" w:rsidRPr="00F664DF" w:rsidRDefault="00460447" w:rsidP="00460447">
      <w:pPr>
        <w:ind w:left="426" w:firstLine="708"/>
      </w:pPr>
    </w:p>
    <w:p w14:paraId="45FB2E11" w14:textId="77777777"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14:paraId="50231E30" w14:textId="77777777" w:rsidR="0015167D" w:rsidRPr="0015167D" w:rsidRDefault="0015167D" w:rsidP="0015167D">
      <w:pPr>
        <w:pStyle w:val="Retraitcorpsdetexte"/>
      </w:pPr>
    </w:p>
    <w:p w14:paraId="260A7ED8" w14:textId="136D0F11" w:rsidR="0015167D" w:rsidRDefault="00902500" w:rsidP="0015167D">
      <w:pPr>
        <w:pStyle w:val="Retraitcorpsdetexte"/>
      </w:pPr>
      <w:r>
        <w:t>Ce projet a pour but de créer un jeu d’échecs avec les langages HTML, CSS, JS. Le code doit être commenté et aéré.</w:t>
      </w:r>
    </w:p>
    <w:p w14:paraId="59E7C070" w14:textId="77777777" w:rsidR="00460447" w:rsidRPr="00F664DF" w:rsidRDefault="00460447" w:rsidP="0015167D">
      <w:pPr>
        <w:pStyle w:val="Retraitcorpsdetexte"/>
      </w:pPr>
    </w:p>
    <w:p w14:paraId="7BB0FDB4" w14:textId="77777777"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14:paraId="5001EF68" w14:textId="77777777" w:rsidR="0015167D" w:rsidRPr="0015167D" w:rsidRDefault="0015167D" w:rsidP="0015167D">
      <w:pPr>
        <w:pStyle w:val="Retraitcorpsdetexte"/>
      </w:pPr>
    </w:p>
    <w:p w14:paraId="14782013" w14:textId="77777777" w:rsidR="00902500" w:rsidRDefault="00902500" w:rsidP="00902500">
      <w:pPr>
        <w:numPr>
          <w:ilvl w:val="0"/>
          <w:numId w:val="48"/>
        </w:numPr>
        <w:ind w:left="823" w:hanging="358"/>
      </w:pPr>
      <w:r>
        <w:t xml:space="preserve">Un PC ETML </w:t>
      </w:r>
    </w:p>
    <w:p w14:paraId="5F732615" w14:textId="77777777" w:rsidR="00902500" w:rsidRDefault="00902500" w:rsidP="00902500">
      <w:pPr>
        <w:numPr>
          <w:ilvl w:val="0"/>
          <w:numId w:val="48"/>
        </w:numPr>
        <w:ind w:left="823" w:hanging="358"/>
      </w:pPr>
      <w:r>
        <w:t xml:space="preserve">Accès à Internet </w:t>
      </w:r>
    </w:p>
    <w:p w14:paraId="3C102943" w14:textId="0DC4D62D" w:rsidR="00F664DF" w:rsidRDefault="00000000" w:rsidP="00460447">
      <w:pPr>
        <w:numPr>
          <w:ilvl w:val="0"/>
          <w:numId w:val="48"/>
        </w:numPr>
        <w:spacing w:line="259" w:lineRule="auto"/>
        <w:ind w:left="823" w:hanging="358"/>
      </w:pPr>
      <w:hyperlink r:id="rId12">
        <w:r w:rsidR="00902500">
          <w:rPr>
            <w:color w:val="0000FF"/>
            <w:u w:val="single" w:color="0000FF"/>
          </w:rPr>
          <w:t>https://fr.javascript.info/</w:t>
        </w:r>
      </w:hyperlink>
      <w:hyperlink r:id="rId13">
        <w:r w:rsidR="00902500">
          <w:t xml:space="preserve"> </w:t>
        </w:r>
      </w:hyperlink>
    </w:p>
    <w:p w14:paraId="535925EF" w14:textId="77777777" w:rsidR="00460447" w:rsidRPr="00F664DF" w:rsidRDefault="00460447" w:rsidP="00460447">
      <w:pPr>
        <w:spacing w:line="259" w:lineRule="auto"/>
        <w:ind w:left="823"/>
      </w:pPr>
    </w:p>
    <w:p w14:paraId="0717B10A" w14:textId="46A76137" w:rsidR="0015167D" w:rsidRDefault="00753A51" w:rsidP="00460447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14:paraId="1E495FFC" w14:textId="77777777" w:rsidR="00460447" w:rsidRPr="00460447" w:rsidRDefault="00460447" w:rsidP="00460447">
      <w:pPr>
        <w:pStyle w:val="Retraitcorpsdetexte"/>
      </w:pPr>
    </w:p>
    <w:p w14:paraId="2B5729B9" w14:textId="3FD7A7F5" w:rsidR="0015167D" w:rsidRDefault="00902500" w:rsidP="00460447">
      <w:pPr>
        <w:ind w:left="544" w:firstLine="590"/>
      </w:pPr>
      <w:r>
        <w:t xml:space="preserve">Modules de programmation de base </w:t>
      </w:r>
    </w:p>
    <w:p w14:paraId="4F533240" w14:textId="77777777" w:rsidR="00460447" w:rsidRPr="00F664DF" w:rsidRDefault="00460447" w:rsidP="00460447">
      <w:pPr>
        <w:ind w:left="544" w:firstLine="590"/>
      </w:pPr>
    </w:p>
    <w:p w14:paraId="49E85CC6" w14:textId="77777777"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14:paraId="723BE51A" w14:textId="77777777"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14:paraId="7ED11A17" w14:textId="29F866C5" w:rsidR="00920F4E" w:rsidRDefault="00920F4E" w:rsidP="00920F4E">
      <w:pPr>
        <w:pStyle w:val="Retraitcorpsdetexte3"/>
      </w:pPr>
    </w:p>
    <w:p w14:paraId="2C2359D2" w14:textId="7494DE8F" w:rsidR="00D6295C" w:rsidRDefault="00D6295C" w:rsidP="0016014D">
      <w:pPr>
        <w:pStyle w:val="Retraitcorpsdetexte3"/>
      </w:pPr>
      <w:r>
        <w:t>Ce projet est donc un projet ou je serai seul</w:t>
      </w:r>
      <w:r w:rsidR="00CF171E">
        <w:t xml:space="preserve">. Le but du projet est de réaliser un jeu d’échecs en HTML, CSS et JS. Etant donné être </w:t>
      </w:r>
      <w:r w:rsidR="0016014D">
        <w:t>seul (Quentin Métroz)</w:t>
      </w:r>
      <w:r w:rsidR="00CF171E">
        <w:t xml:space="preserve"> pour la réalisation de ce projet</w:t>
      </w:r>
      <w:r w:rsidR="0016014D">
        <w:t>.</w:t>
      </w:r>
      <w:r w:rsidR="00CF171E">
        <w:t xml:space="preserve"> </w:t>
      </w:r>
      <w:r>
        <w:t xml:space="preserve"> </w:t>
      </w:r>
      <w:r w:rsidR="00CF171E">
        <w:t xml:space="preserve">Ce projet </w:t>
      </w:r>
      <w:proofErr w:type="spellStart"/>
      <w:r w:rsidR="00CF171E">
        <w:t>à</w:t>
      </w:r>
      <w:proofErr w:type="spellEnd"/>
      <w:r w:rsidR="00CF171E">
        <w:t xml:space="preserve"> lieu à Vennes, Rue du Valmont 26 1066 Lausanne. Il aura lieu en C23. Ce projet durera du 9 Janvier 2024 au 12 Mars 2024. Ce projet a lieu pendant </w:t>
      </w:r>
      <w:proofErr w:type="spellStart"/>
      <w:r w:rsidR="00CF171E">
        <w:t>P_Prod</w:t>
      </w:r>
      <w:proofErr w:type="spellEnd"/>
      <w:r w:rsidR="00CF171E">
        <w:t xml:space="preserve"> donc nous avions le choix du projet. J’ai choisi ce projet car cela fait un moment que je veux le faire.</w:t>
      </w:r>
    </w:p>
    <w:p w14:paraId="3BE32226" w14:textId="77777777" w:rsidR="00902500" w:rsidRPr="00902500" w:rsidRDefault="00902500" w:rsidP="0016014D">
      <w:pPr>
        <w:pStyle w:val="Retraitcorpsdetexte3"/>
        <w:ind w:left="0"/>
      </w:pPr>
    </w:p>
    <w:p w14:paraId="1388B750" w14:textId="77777777" w:rsidR="00753A51" w:rsidRDefault="00753A51" w:rsidP="00EE55F0">
      <w:pPr>
        <w:pStyle w:val="Titre3"/>
      </w:pPr>
      <w:bookmarkStart w:id="11" w:name="_Toc308526325"/>
      <w:r w:rsidRPr="00EE16F0">
        <w:t>Contraintes</w:t>
      </w:r>
      <w:bookmarkEnd w:id="11"/>
    </w:p>
    <w:p w14:paraId="7EED4217" w14:textId="77777777" w:rsidR="00F664DF" w:rsidRDefault="00F664DF" w:rsidP="00F664DF">
      <w:pPr>
        <w:pStyle w:val="Retraitcorpsdetexte3"/>
      </w:pPr>
    </w:p>
    <w:p w14:paraId="6DF11F63" w14:textId="366E0CDE" w:rsidR="0015167D" w:rsidRDefault="00B42849" w:rsidP="00F664DF">
      <w:pPr>
        <w:pStyle w:val="Retraitcorpsdetexte3"/>
      </w:pPr>
      <w:r>
        <w:t>La seule contrainte visible est pour l’instant le temps qui nous aient imparti.</w:t>
      </w:r>
    </w:p>
    <w:p w14:paraId="36F062D0" w14:textId="77777777" w:rsidR="00460447" w:rsidRDefault="00460447" w:rsidP="00F664DF">
      <w:pPr>
        <w:pStyle w:val="Retraitcorpsdetexte3"/>
      </w:pPr>
    </w:p>
    <w:p w14:paraId="16F7F25E" w14:textId="77777777" w:rsidR="00B42849" w:rsidRPr="00F664DF" w:rsidRDefault="00B42849" w:rsidP="00F664DF">
      <w:pPr>
        <w:pStyle w:val="Retraitcorpsdetexte3"/>
      </w:pPr>
    </w:p>
    <w:p w14:paraId="564E1246" w14:textId="77777777" w:rsidR="00753A51" w:rsidRDefault="00753A51" w:rsidP="006E2CE8">
      <w:pPr>
        <w:pStyle w:val="Titre3"/>
      </w:pPr>
      <w:bookmarkStart w:id="12" w:name="_Toc308526326"/>
      <w:r w:rsidRPr="00EE16F0">
        <w:t>Travail à réaliser par l'apprenti</w:t>
      </w:r>
      <w:bookmarkEnd w:id="12"/>
    </w:p>
    <w:p w14:paraId="0C1FE445" w14:textId="77777777" w:rsidR="00F664DF" w:rsidRDefault="00F664DF" w:rsidP="00F664DF">
      <w:pPr>
        <w:pStyle w:val="Retraitcorpsdetexte3"/>
      </w:pPr>
    </w:p>
    <w:p w14:paraId="3FA9EFF7" w14:textId="2CA8809C" w:rsidR="00460447" w:rsidRPr="00460447" w:rsidRDefault="00460447" w:rsidP="00460447">
      <w:pPr>
        <w:pStyle w:val="Informations"/>
        <w:rPr>
          <w:color w:val="auto"/>
          <w:sz w:val="20"/>
        </w:rPr>
      </w:pPr>
      <w:r w:rsidRPr="00460447">
        <w:rPr>
          <w:color w:val="auto"/>
          <w:sz w:val="20"/>
        </w:rPr>
        <w:t>Le travail rendu par l’élève sera une archive ZIP contenant le code, Un rapport, un journal de travail et une planification.</w:t>
      </w:r>
    </w:p>
    <w:p w14:paraId="0AA7E8AE" w14:textId="77777777" w:rsidR="0015167D" w:rsidRPr="00F664DF" w:rsidRDefault="0015167D" w:rsidP="00F664DF">
      <w:pPr>
        <w:pStyle w:val="Retraitcorpsdetexte3"/>
      </w:pPr>
    </w:p>
    <w:p w14:paraId="6696120E" w14:textId="77777777" w:rsidR="00753A51" w:rsidRDefault="00753A51" w:rsidP="006E2CE8">
      <w:pPr>
        <w:pStyle w:val="Titre3"/>
      </w:pPr>
      <w:bookmarkStart w:id="13" w:name="_Toc308526327"/>
      <w:r w:rsidRPr="00EE16F0">
        <w:lastRenderedPageBreak/>
        <w:t>Si le temps le permet …</w:t>
      </w:r>
      <w:bookmarkEnd w:id="13"/>
    </w:p>
    <w:p w14:paraId="263FA1CB" w14:textId="77777777" w:rsidR="00F664DF" w:rsidRDefault="00F664DF" w:rsidP="00F664DF">
      <w:pPr>
        <w:pStyle w:val="Retraitcorpsdetexte3"/>
      </w:pPr>
    </w:p>
    <w:p w14:paraId="722EA223" w14:textId="29CB1E13" w:rsidR="0015167D" w:rsidRPr="00460447" w:rsidRDefault="00B42849" w:rsidP="0015167D">
      <w:pPr>
        <w:pStyle w:val="Informations"/>
        <w:rPr>
          <w:color w:val="auto"/>
          <w:sz w:val="20"/>
        </w:rPr>
      </w:pPr>
      <w:r w:rsidRPr="00460447">
        <w:rPr>
          <w:color w:val="auto"/>
          <w:sz w:val="20"/>
        </w:rPr>
        <w:t>SI le temps le permet alors nous pourrions envisager de faire en sorte de jouer à distance.</w:t>
      </w:r>
    </w:p>
    <w:p w14:paraId="020F1E2B" w14:textId="77777777" w:rsidR="0015167D" w:rsidRPr="00F664DF" w:rsidRDefault="0015167D" w:rsidP="00F664DF">
      <w:pPr>
        <w:pStyle w:val="Retraitcorpsdetexte3"/>
      </w:pPr>
    </w:p>
    <w:p w14:paraId="5347E008" w14:textId="320BC612" w:rsidR="0015167D" w:rsidRDefault="00753A51" w:rsidP="00D6295C">
      <w:pPr>
        <w:pStyle w:val="Titre3"/>
      </w:pPr>
      <w:bookmarkStart w:id="14" w:name="_Toc308526328"/>
      <w:r w:rsidRPr="00EE16F0">
        <w:t>Méthodes de validation des solutions</w:t>
      </w:r>
      <w:bookmarkEnd w:id="14"/>
    </w:p>
    <w:p w14:paraId="08BA64F4" w14:textId="77777777" w:rsidR="00D6295C" w:rsidRPr="00D6295C" w:rsidRDefault="00D6295C" w:rsidP="00D6295C">
      <w:pPr>
        <w:pStyle w:val="Retraitcorpsdetexte3"/>
      </w:pPr>
    </w:p>
    <w:p w14:paraId="0D013B60" w14:textId="71BF91E5" w:rsidR="00D6295C" w:rsidRDefault="00D6295C" w:rsidP="00D6295C">
      <w:pPr>
        <w:pStyle w:val="Retraitcorpsdetexte3"/>
      </w:pPr>
      <w:r>
        <w:t xml:space="preserve">Les tests seront entrepris manuellement. </w:t>
      </w:r>
    </w:p>
    <w:p w14:paraId="5D4CF34E" w14:textId="77777777" w:rsidR="00D6295C" w:rsidRPr="00D6295C" w:rsidRDefault="00D6295C" w:rsidP="00D6295C">
      <w:pPr>
        <w:pStyle w:val="Retraitcorpsdetexte3"/>
      </w:pPr>
    </w:p>
    <w:p w14:paraId="076A7990" w14:textId="77777777" w:rsidR="00753A51" w:rsidRDefault="00902523" w:rsidP="008E53F9">
      <w:pPr>
        <w:pStyle w:val="Titre2"/>
      </w:pPr>
      <w:bookmarkStart w:id="15" w:name="_Toc308526329"/>
      <w:r>
        <w:t>Les points suivants seront évalués</w:t>
      </w:r>
      <w:bookmarkEnd w:id="15"/>
    </w:p>
    <w:p w14:paraId="1AC636F2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4136AD24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14:paraId="699D260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14:paraId="4CC7CBBB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47AA314F" w14:textId="77777777" w:rsidR="00753A51" w:rsidRDefault="00902523" w:rsidP="008E53F9">
      <w:pPr>
        <w:pStyle w:val="Titre2"/>
      </w:pPr>
      <w:bookmarkStart w:id="16" w:name="_Toc308526330"/>
      <w:r>
        <w:t>Validation et conditions de réussite</w:t>
      </w:r>
      <w:bookmarkEnd w:id="16"/>
    </w:p>
    <w:p w14:paraId="67328BEC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192ECFF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33ED6B3C" w14:textId="10B139F3" w:rsidR="00F664DF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08DA3E" w14:textId="1254F9F3" w:rsidR="00D86B3F" w:rsidRDefault="00D86B3F" w:rsidP="00D86B3F">
      <w:pPr>
        <w:pStyle w:val="Retraitcorpsdetexte"/>
      </w:pPr>
    </w:p>
    <w:p w14:paraId="610590BA" w14:textId="3DF66BE5" w:rsidR="00D86B3F" w:rsidRDefault="00D86B3F" w:rsidP="00D86B3F">
      <w:pPr>
        <w:pStyle w:val="Retraitcorpsdetexte"/>
      </w:pPr>
    </w:p>
    <w:p w14:paraId="31960E4D" w14:textId="66878950" w:rsidR="00D86B3F" w:rsidRDefault="00D86B3F" w:rsidP="00D86B3F">
      <w:pPr>
        <w:pStyle w:val="Retraitcorpsdetexte"/>
      </w:pPr>
    </w:p>
    <w:p w14:paraId="78ABAB42" w14:textId="3AD7D8A0" w:rsidR="00D86B3F" w:rsidRDefault="00D86B3F" w:rsidP="00D86B3F">
      <w:pPr>
        <w:pStyle w:val="Retraitcorpsdetexte"/>
      </w:pPr>
    </w:p>
    <w:p w14:paraId="059E47B2" w14:textId="1234D3DF" w:rsidR="00D86B3F" w:rsidRDefault="00D86B3F" w:rsidP="00D86B3F">
      <w:pPr>
        <w:pStyle w:val="Retraitcorpsdetexte"/>
      </w:pPr>
    </w:p>
    <w:p w14:paraId="0FB0C052" w14:textId="7D60210C" w:rsidR="00D86B3F" w:rsidRDefault="00D86B3F" w:rsidP="00D86B3F">
      <w:pPr>
        <w:pStyle w:val="Retraitcorpsdetexte"/>
      </w:pPr>
    </w:p>
    <w:p w14:paraId="6BE0C849" w14:textId="15380B9F" w:rsidR="00D86B3F" w:rsidRDefault="00D86B3F" w:rsidP="00D86B3F">
      <w:pPr>
        <w:pStyle w:val="Retraitcorpsdetexte"/>
      </w:pPr>
    </w:p>
    <w:p w14:paraId="22228A49" w14:textId="2C196DBE" w:rsidR="00D86B3F" w:rsidRDefault="00D86B3F" w:rsidP="00D86B3F">
      <w:pPr>
        <w:pStyle w:val="Retraitcorpsdetexte"/>
      </w:pPr>
    </w:p>
    <w:p w14:paraId="6693DF6C" w14:textId="07007D43" w:rsidR="00D86B3F" w:rsidRDefault="00D86B3F" w:rsidP="00D86B3F">
      <w:pPr>
        <w:pStyle w:val="Retraitcorpsdetexte"/>
      </w:pPr>
    </w:p>
    <w:p w14:paraId="38D221DF" w14:textId="11319861" w:rsidR="00D86B3F" w:rsidRDefault="00D86B3F" w:rsidP="00D86B3F">
      <w:pPr>
        <w:pStyle w:val="Retraitcorpsdetexte"/>
      </w:pPr>
    </w:p>
    <w:p w14:paraId="36AF6FD8" w14:textId="6B3E1DFE" w:rsidR="00D86B3F" w:rsidRDefault="00D86B3F" w:rsidP="00D86B3F">
      <w:pPr>
        <w:pStyle w:val="Retraitcorpsdetexte"/>
      </w:pPr>
    </w:p>
    <w:p w14:paraId="49118A31" w14:textId="08710B83" w:rsidR="00D86B3F" w:rsidRDefault="00D86B3F" w:rsidP="00D86B3F">
      <w:pPr>
        <w:pStyle w:val="Retraitcorpsdetexte"/>
      </w:pPr>
    </w:p>
    <w:p w14:paraId="73D36239" w14:textId="38583E20" w:rsidR="00D86B3F" w:rsidRDefault="00D86B3F" w:rsidP="00D86B3F">
      <w:pPr>
        <w:pStyle w:val="Retraitcorpsdetexte"/>
      </w:pPr>
    </w:p>
    <w:p w14:paraId="2C543236" w14:textId="05B03F2D" w:rsidR="00D86B3F" w:rsidRDefault="00D86B3F" w:rsidP="00D86B3F">
      <w:pPr>
        <w:pStyle w:val="Retraitcorpsdetexte"/>
      </w:pPr>
    </w:p>
    <w:p w14:paraId="5574630F" w14:textId="24444253" w:rsidR="00D86B3F" w:rsidRDefault="00D86B3F" w:rsidP="00D86B3F">
      <w:pPr>
        <w:pStyle w:val="Retraitcorpsdetexte"/>
      </w:pPr>
    </w:p>
    <w:p w14:paraId="69B12BF0" w14:textId="336B6E79" w:rsidR="00D86B3F" w:rsidRDefault="00D86B3F" w:rsidP="00D86B3F">
      <w:pPr>
        <w:pStyle w:val="Retraitcorpsdetexte"/>
      </w:pPr>
    </w:p>
    <w:p w14:paraId="3B79F59E" w14:textId="47CE4EED" w:rsidR="00D86B3F" w:rsidRDefault="00D86B3F" w:rsidP="00D86B3F">
      <w:pPr>
        <w:pStyle w:val="Retraitcorpsdetexte"/>
      </w:pPr>
    </w:p>
    <w:p w14:paraId="50B6B223" w14:textId="65FABA6B" w:rsidR="00D86B3F" w:rsidRDefault="00D86B3F" w:rsidP="00D86B3F">
      <w:pPr>
        <w:pStyle w:val="Retraitcorpsdetexte"/>
      </w:pPr>
    </w:p>
    <w:p w14:paraId="5ECE94C7" w14:textId="38FBC9F1" w:rsidR="00D86B3F" w:rsidRDefault="00D86B3F" w:rsidP="00D86B3F">
      <w:pPr>
        <w:pStyle w:val="Retraitcorpsdetexte"/>
      </w:pPr>
    </w:p>
    <w:p w14:paraId="2E7EE337" w14:textId="5619056C" w:rsidR="00D86B3F" w:rsidRDefault="00D86B3F" w:rsidP="00D86B3F">
      <w:pPr>
        <w:pStyle w:val="Retraitcorpsdetexte"/>
      </w:pPr>
    </w:p>
    <w:p w14:paraId="18F1EC5C" w14:textId="0BAAC773" w:rsidR="00D86B3F" w:rsidRDefault="00D86B3F" w:rsidP="00D86B3F">
      <w:pPr>
        <w:pStyle w:val="Retraitcorpsdetexte"/>
      </w:pPr>
    </w:p>
    <w:p w14:paraId="31B2433F" w14:textId="2783BF34" w:rsidR="00D86B3F" w:rsidRDefault="00D86B3F" w:rsidP="00D86B3F">
      <w:pPr>
        <w:pStyle w:val="Retraitcorpsdetexte"/>
      </w:pPr>
    </w:p>
    <w:p w14:paraId="044AF90C" w14:textId="26621283" w:rsidR="00D86B3F" w:rsidRDefault="00D86B3F" w:rsidP="00D86B3F">
      <w:pPr>
        <w:pStyle w:val="Retraitcorpsdetexte"/>
      </w:pPr>
    </w:p>
    <w:p w14:paraId="1B6CF70C" w14:textId="33FA1FD2" w:rsidR="00D86B3F" w:rsidRDefault="00D86B3F" w:rsidP="00D86B3F">
      <w:pPr>
        <w:pStyle w:val="Retraitcorpsdetexte"/>
      </w:pPr>
    </w:p>
    <w:p w14:paraId="1DA378A8" w14:textId="47CCE031" w:rsidR="00D86B3F" w:rsidRDefault="00D86B3F" w:rsidP="00D86B3F">
      <w:pPr>
        <w:pStyle w:val="Retraitcorpsdetexte"/>
      </w:pPr>
    </w:p>
    <w:p w14:paraId="19C1A56C" w14:textId="319BE956" w:rsidR="00D86B3F" w:rsidRDefault="00D86B3F" w:rsidP="00D86B3F">
      <w:pPr>
        <w:pStyle w:val="Retraitcorpsdetexte"/>
      </w:pPr>
    </w:p>
    <w:p w14:paraId="45534B01" w14:textId="30ED0F8F" w:rsidR="00D86B3F" w:rsidRDefault="00D86B3F" w:rsidP="00D86B3F">
      <w:pPr>
        <w:pStyle w:val="Retraitcorpsdetexte"/>
      </w:pPr>
    </w:p>
    <w:p w14:paraId="117AB732" w14:textId="5DAFA7D0" w:rsidR="00D86B3F" w:rsidRDefault="00D86B3F" w:rsidP="00D86B3F">
      <w:pPr>
        <w:pStyle w:val="Retraitcorpsdetexte"/>
      </w:pPr>
    </w:p>
    <w:p w14:paraId="36C5B1E7" w14:textId="77777777" w:rsidR="00D86B3F" w:rsidRPr="007211A1" w:rsidRDefault="00D86B3F" w:rsidP="00D86B3F">
      <w:pPr>
        <w:pStyle w:val="Retraitcorpsdetexte"/>
      </w:pPr>
    </w:p>
    <w:p w14:paraId="3637A63A" w14:textId="0C20DB29" w:rsidR="007F30AE" w:rsidRDefault="007F30AE" w:rsidP="008E53F9">
      <w:pPr>
        <w:pStyle w:val="Titre1"/>
      </w:pPr>
      <w:bookmarkStart w:id="17" w:name="_Toc308526331"/>
      <w:r w:rsidRPr="007F30AE">
        <w:lastRenderedPageBreak/>
        <w:t>Planification</w:t>
      </w:r>
      <w:bookmarkEnd w:id="4"/>
      <w:bookmarkEnd w:id="5"/>
      <w:r w:rsidR="008E53F9">
        <w:t xml:space="preserve"> Initiale</w:t>
      </w:r>
      <w:bookmarkEnd w:id="17"/>
    </w:p>
    <w:p w14:paraId="63846DBD" w14:textId="2ECB6442" w:rsidR="00352ECC" w:rsidRDefault="00352ECC" w:rsidP="00352ECC">
      <w:pPr>
        <w:pStyle w:val="Corpsdetexte"/>
      </w:pPr>
      <w:r>
        <w:t>La date de début du projet est : 30 janvier 2024.</w:t>
      </w:r>
    </w:p>
    <w:p w14:paraId="3C6329BA" w14:textId="48BA513D" w:rsidR="00352ECC" w:rsidRDefault="00352ECC" w:rsidP="00352ECC">
      <w:pPr>
        <w:pStyle w:val="Corpsdetexte"/>
      </w:pPr>
      <w:r>
        <w:t>La date de fin du projet est : 12 mars 2024.</w:t>
      </w:r>
    </w:p>
    <w:p w14:paraId="26FEF36A" w14:textId="55392DD2" w:rsidR="00352ECC" w:rsidRDefault="00352ECC" w:rsidP="00352ECC">
      <w:pPr>
        <w:pStyle w:val="Corpsdetexte"/>
      </w:pPr>
      <w:r>
        <w:t xml:space="preserve">Il y aura des vacances pour la 3 semaine du projet. </w:t>
      </w:r>
    </w:p>
    <w:p w14:paraId="1CF4112A" w14:textId="584E7E6C" w:rsidR="00352ECC" w:rsidRDefault="00352ECC" w:rsidP="00352ECC">
      <w:pPr>
        <w:pStyle w:val="Corpsdetexte"/>
      </w:pPr>
      <w:r>
        <w:t>Diagramme de planification :</w:t>
      </w:r>
    </w:p>
    <w:p w14:paraId="5654ED58" w14:textId="498D22A2" w:rsidR="00352ECC" w:rsidRPr="00352ECC" w:rsidRDefault="0009139B" w:rsidP="00352ECC">
      <w:pPr>
        <w:pStyle w:val="Corpsdetexte"/>
      </w:pPr>
      <w:r>
        <w:rPr>
          <w:noProof/>
        </w:rPr>
        <w:drawing>
          <wp:inline distT="0" distB="0" distL="0" distR="0" wp14:anchorId="46768DF2" wp14:editId="4083E609">
            <wp:extent cx="5759450" cy="3714750"/>
            <wp:effectExtent l="0" t="0" r="0" b="0"/>
            <wp:docPr id="3" name="Image 3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nombre, lign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8861" w14:textId="77777777" w:rsidR="007F30AE" w:rsidRPr="007F30AE" w:rsidRDefault="007F30AE" w:rsidP="008E53F9">
      <w:pPr>
        <w:pStyle w:val="Titre1"/>
      </w:pPr>
      <w:bookmarkStart w:id="18" w:name="_Toc532179957"/>
      <w:bookmarkStart w:id="19" w:name="_Toc165969641"/>
      <w:bookmarkStart w:id="20" w:name="_Toc308526332"/>
      <w:r w:rsidRPr="007F30AE">
        <w:t>Analyse</w:t>
      </w:r>
      <w:bookmarkEnd w:id="18"/>
      <w:bookmarkEnd w:id="19"/>
      <w:bookmarkEnd w:id="20"/>
    </w:p>
    <w:p w14:paraId="1093C0F7" w14:textId="23D71FE7" w:rsidR="007F30AE" w:rsidRDefault="00902523" w:rsidP="008E53F9">
      <w:pPr>
        <w:pStyle w:val="Titre2"/>
      </w:pPr>
      <w:bookmarkStart w:id="21" w:name="_Toc308526333"/>
      <w:r>
        <w:t>Opportunités</w:t>
      </w:r>
      <w:bookmarkEnd w:id="21"/>
    </w:p>
    <w:p w14:paraId="0EEF9752" w14:textId="77777777" w:rsidR="004852CD" w:rsidRPr="004852CD" w:rsidRDefault="004852CD" w:rsidP="004852CD">
      <w:pPr>
        <w:pStyle w:val="Retraitcorpsdetexte"/>
      </w:pPr>
    </w:p>
    <w:p w14:paraId="3796EC57" w14:textId="7041E79E" w:rsidR="0037071E" w:rsidRPr="008911A1" w:rsidRDefault="00D6295C" w:rsidP="008911A1">
      <w:pPr>
        <w:pStyle w:val="Informations"/>
        <w:rPr>
          <w:color w:val="auto"/>
          <w:sz w:val="20"/>
        </w:rPr>
      </w:pPr>
      <w:r w:rsidRPr="008911A1">
        <w:rPr>
          <w:color w:val="auto"/>
          <w:sz w:val="20"/>
        </w:rPr>
        <w:t xml:space="preserve">Certaine </w:t>
      </w:r>
      <w:r w:rsidR="008911A1" w:rsidRPr="008911A1">
        <w:rPr>
          <w:color w:val="auto"/>
          <w:sz w:val="20"/>
        </w:rPr>
        <w:t>de</w:t>
      </w:r>
      <w:r w:rsidRPr="008911A1">
        <w:rPr>
          <w:color w:val="auto"/>
          <w:sz w:val="20"/>
        </w:rPr>
        <w:t xml:space="preserve"> </w:t>
      </w:r>
      <w:r w:rsidR="004852CD" w:rsidRPr="008911A1">
        <w:rPr>
          <w:color w:val="auto"/>
          <w:sz w:val="20"/>
        </w:rPr>
        <w:t>mes compétences actuelles</w:t>
      </w:r>
      <w:r w:rsidRPr="008911A1">
        <w:rPr>
          <w:color w:val="auto"/>
          <w:sz w:val="20"/>
        </w:rPr>
        <w:t xml:space="preserve"> sont à approfondir comme mes compétences en HTML, CSS et JS donc technique. Il y aussi mes compétences en Planification et gestion de projet qui seront approfondis grâce à ce projet.</w:t>
      </w:r>
    </w:p>
    <w:p w14:paraId="1848E790" w14:textId="77777777" w:rsidR="00D6295C" w:rsidRPr="00742484" w:rsidRDefault="00D6295C" w:rsidP="004852CD">
      <w:pPr>
        <w:pStyle w:val="Informations"/>
        <w:ind w:left="0"/>
      </w:pPr>
    </w:p>
    <w:p w14:paraId="29939730" w14:textId="77777777" w:rsidR="007F30AE" w:rsidRPr="007F30AE" w:rsidRDefault="007F30AE" w:rsidP="008E53F9">
      <w:pPr>
        <w:pStyle w:val="Titre2"/>
      </w:pPr>
      <w:bookmarkStart w:id="22" w:name="_Toc532179959"/>
      <w:bookmarkStart w:id="23" w:name="_Toc165969643"/>
      <w:bookmarkStart w:id="24" w:name="_Toc308526334"/>
      <w:r w:rsidRPr="007F30AE">
        <w:t>Document d’analyse</w:t>
      </w:r>
      <w:bookmarkEnd w:id="22"/>
      <w:bookmarkEnd w:id="23"/>
      <w:r w:rsidR="005328B0">
        <w:t xml:space="preserve"> et conception</w:t>
      </w:r>
      <w:bookmarkEnd w:id="24"/>
    </w:p>
    <w:p w14:paraId="1DA2A498" w14:textId="7B70F734" w:rsidR="004852CD" w:rsidRDefault="00ED6F41" w:rsidP="004852C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CB3462D" w14:textId="7452B224" w:rsidR="004852CD" w:rsidRDefault="00552D07" w:rsidP="002E7EB0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</w:t>
      </w:r>
      <w:r w:rsidR="004852CD">
        <w:t>.</w:t>
      </w:r>
    </w:p>
    <w:p w14:paraId="1F6D7F95" w14:textId="77777777" w:rsidR="004852CD" w:rsidRPr="00920F4E" w:rsidRDefault="004852CD" w:rsidP="004852CD">
      <w:pPr>
        <w:pStyle w:val="Informations"/>
      </w:pPr>
    </w:p>
    <w:p w14:paraId="6AEDCE2A" w14:textId="5033765A" w:rsidR="002E7EB0" w:rsidRDefault="002E7EB0" w:rsidP="0009139B">
      <w:pPr>
        <w:pStyle w:val="Informations"/>
        <w:ind w:left="2160"/>
      </w:pPr>
      <w:bookmarkStart w:id="25" w:name="_Toc532179961"/>
    </w:p>
    <w:p w14:paraId="61503C1A" w14:textId="6BCFEEC1" w:rsidR="0009139B" w:rsidRDefault="0009139B" w:rsidP="0009139B">
      <w:pPr>
        <w:pStyle w:val="Informations"/>
        <w:ind w:left="2160"/>
      </w:pPr>
    </w:p>
    <w:p w14:paraId="230749D1" w14:textId="6869FCE0" w:rsidR="0009139B" w:rsidRDefault="0009139B" w:rsidP="0009139B">
      <w:pPr>
        <w:pStyle w:val="Informations"/>
        <w:ind w:left="2160"/>
      </w:pPr>
    </w:p>
    <w:p w14:paraId="4517102A" w14:textId="415C5B32" w:rsidR="0009139B" w:rsidRDefault="0009139B" w:rsidP="0009139B">
      <w:pPr>
        <w:pStyle w:val="Informations"/>
        <w:ind w:left="2160"/>
      </w:pPr>
    </w:p>
    <w:p w14:paraId="0F23697B" w14:textId="59E2E315" w:rsidR="0009139B" w:rsidRDefault="0009139B" w:rsidP="0009139B">
      <w:pPr>
        <w:pStyle w:val="Informations"/>
        <w:ind w:left="2160"/>
      </w:pPr>
    </w:p>
    <w:p w14:paraId="702E865A" w14:textId="53C376AC" w:rsidR="0009139B" w:rsidRDefault="0009139B" w:rsidP="0009139B">
      <w:pPr>
        <w:pStyle w:val="Informations"/>
        <w:ind w:left="2160"/>
      </w:pPr>
    </w:p>
    <w:p w14:paraId="0CAC7CAE" w14:textId="77777777" w:rsidR="0009139B" w:rsidRPr="00920F4E" w:rsidRDefault="0009139B" w:rsidP="0009139B">
      <w:pPr>
        <w:pStyle w:val="Informations"/>
        <w:ind w:left="2160"/>
      </w:pPr>
    </w:p>
    <w:p w14:paraId="7CDF6280" w14:textId="77777777"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308526337"/>
      <w:bookmarkEnd w:id="25"/>
      <w:r w:rsidRPr="007F30AE">
        <w:lastRenderedPageBreak/>
        <w:t>Réalisation</w:t>
      </w:r>
      <w:bookmarkEnd w:id="26"/>
      <w:bookmarkEnd w:id="27"/>
      <w:bookmarkEnd w:id="28"/>
    </w:p>
    <w:p w14:paraId="20D2CF86" w14:textId="77777777"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308526338"/>
      <w:r w:rsidRPr="007F30AE">
        <w:t>Dossier de Réalisation</w:t>
      </w:r>
      <w:bookmarkEnd w:id="29"/>
      <w:bookmarkEnd w:id="30"/>
      <w:bookmarkEnd w:id="31"/>
    </w:p>
    <w:p w14:paraId="52700771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2EDA69FF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0C211D5A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6D6FC4A2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3D76ADE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2A2BB5C5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69E9086D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2BF530D7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785F6984" w14:textId="77777777"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308526339"/>
      <w:r w:rsidRPr="007F30AE">
        <w:t>Modifications</w:t>
      </w:r>
      <w:bookmarkEnd w:id="32"/>
      <w:bookmarkEnd w:id="33"/>
      <w:bookmarkEnd w:id="34"/>
    </w:p>
    <w:p w14:paraId="7F5FDCBE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1BA46587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0CD7B34E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308526340"/>
      <w:r w:rsidRPr="007F30AE">
        <w:t>Tests</w:t>
      </w:r>
      <w:bookmarkEnd w:id="35"/>
      <w:bookmarkEnd w:id="36"/>
      <w:bookmarkEnd w:id="37"/>
    </w:p>
    <w:p w14:paraId="4A0660D9" w14:textId="77777777"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308526341"/>
      <w:r w:rsidRPr="007F30AE">
        <w:t>Dossier des tests</w:t>
      </w:r>
      <w:bookmarkEnd w:id="38"/>
      <w:bookmarkEnd w:id="39"/>
      <w:bookmarkEnd w:id="40"/>
      <w:bookmarkEnd w:id="41"/>
    </w:p>
    <w:p w14:paraId="71BE306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2854F6BB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5E8A26B1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74FB4E6E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67FCD502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6984A217" w14:textId="77777777" w:rsidR="007F30AE" w:rsidRPr="007F30AE" w:rsidRDefault="007F30AE" w:rsidP="008E53F9">
      <w:pPr>
        <w:pStyle w:val="Titre1"/>
      </w:pPr>
      <w:bookmarkStart w:id="42" w:name="_Toc165969653"/>
      <w:bookmarkStart w:id="43" w:name="_Toc308526342"/>
      <w:r w:rsidRPr="007F30AE">
        <w:t>Conclusion</w:t>
      </w:r>
      <w:bookmarkEnd w:id="42"/>
      <w:bookmarkEnd w:id="43"/>
    </w:p>
    <w:p w14:paraId="204B2992" w14:textId="77777777" w:rsidR="007F30AE" w:rsidRPr="00152A26" w:rsidRDefault="007F30AE" w:rsidP="008E53F9">
      <w:pPr>
        <w:pStyle w:val="Titre2"/>
      </w:pPr>
      <w:bookmarkStart w:id="44" w:name="_Toc165969654"/>
      <w:bookmarkStart w:id="45" w:name="_Toc30852634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14:paraId="7E867803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07B71137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151C23DB" w14:textId="77777777" w:rsidR="007F30AE" w:rsidRPr="007F30AE" w:rsidRDefault="007F30AE" w:rsidP="008E53F9">
      <w:pPr>
        <w:pStyle w:val="Titre2"/>
      </w:pPr>
      <w:bookmarkStart w:id="46" w:name="_Toc165969655"/>
      <w:bookmarkStart w:id="47" w:name="_Toc308526344"/>
      <w:r w:rsidRPr="007F30AE">
        <w:t>Bilan de la planification</w:t>
      </w:r>
      <w:bookmarkEnd w:id="46"/>
      <w:bookmarkEnd w:id="47"/>
    </w:p>
    <w:p w14:paraId="739836DD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14:paraId="317D9FDE" w14:textId="77777777" w:rsidR="007F30AE" w:rsidRPr="007F30AE" w:rsidRDefault="007F30AE" w:rsidP="008E53F9">
      <w:pPr>
        <w:pStyle w:val="Titre2"/>
      </w:pPr>
      <w:bookmarkStart w:id="48" w:name="_Toc165969656"/>
      <w:bookmarkStart w:id="49" w:name="_Toc308526345"/>
      <w:r w:rsidRPr="007F30AE">
        <w:t>Bilan personnel</w:t>
      </w:r>
      <w:bookmarkEnd w:id="48"/>
      <w:bookmarkEnd w:id="49"/>
    </w:p>
    <w:p w14:paraId="3B6ACA8F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0AE9B1A9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42514E7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443C6CFF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5D2E41D6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52A0885B" w14:textId="68A00DD4" w:rsidR="00A3107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5F3F68C9" w14:textId="56033D84" w:rsidR="00B42849" w:rsidRDefault="00B42849" w:rsidP="00B42849">
      <w:pPr>
        <w:pStyle w:val="Informations"/>
      </w:pPr>
    </w:p>
    <w:p w14:paraId="555BE0BF" w14:textId="270F94FA" w:rsidR="00B42849" w:rsidRDefault="00B42849" w:rsidP="00B42849">
      <w:pPr>
        <w:pStyle w:val="Informations"/>
      </w:pPr>
    </w:p>
    <w:p w14:paraId="1BD30A8C" w14:textId="77777777" w:rsidR="00B42849" w:rsidRPr="00920F4E" w:rsidRDefault="00B42849" w:rsidP="00B42849">
      <w:pPr>
        <w:pStyle w:val="Informations"/>
      </w:pPr>
    </w:p>
    <w:p w14:paraId="739BEE30" w14:textId="77777777"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308526346"/>
      <w:r w:rsidRPr="007F30AE">
        <w:t>Divers</w:t>
      </w:r>
      <w:bookmarkEnd w:id="50"/>
      <w:bookmarkEnd w:id="51"/>
      <w:bookmarkEnd w:id="52"/>
    </w:p>
    <w:p w14:paraId="400D8D31" w14:textId="13A1E08D" w:rsid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308526347"/>
      <w:r w:rsidRPr="007F30AE">
        <w:t>Journal de travail</w:t>
      </w:r>
      <w:bookmarkEnd w:id="53"/>
      <w:bookmarkEnd w:id="54"/>
      <w:bookmarkEnd w:id="55"/>
    </w:p>
    <w:p w14:paraId="44304568" w14:textId="77777777" w:rsidR="00902500" w:rsidRPr="00902500" w:rsidRDefault="00902500" w:rsidP="00902500">
      <w:pPr>
        <w:pStyle w:val="Retraitcorpsdetexte"/>
      </w:pPr>
    </w:p>
    <w:p w14:paraId="6D9AFCF9" w14:textId="77777777" w:rsidR="007F30AE" w:rsidRPr="007F30AE" w:rsidRDefault="00A3107E" w:rsidP="008E53F9">
      <w:pPr>
        <w:pStyle w:val="Titre2"/>
      </w:pPr>
      <w:bookmarkStart w:id="56" w:name="_Toc308526348"/>
      <w:r>
        <w:t>Bibliographie</w:t>
      </w:r>
      <w:bookmarkEnd w:id="56"/>
    </w:p>
    <w:p w14:paraId="6DE7DE01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733CCED0" w14:textId="4CD0FC83" w:rsidR="00903FEF" w:rsidRDefault="00903FEF" w:rsidP="008E53F9">
      <w:pPr>
        <w:pStyle w:val="Titre2"/>
      </w:pPr>
      <w:bookmarkStart w:id="57" w:name="_Toc308526349"/>
      <w:r>
        <w:lastRenderedPageBreak/>
        <w:t>Webographie</w:t>
      </w:r>
      <w:bookmarkEnd w:id="57"/>
    </w:p>
    <w:p w14:paraId="08740050" w14:textId="49C563A7" w:rsidR="00B42849" w:rsidRDefault="00B42849" w:rsidP="00B42849">
      <w:pPr>
        <w:pStyle w:val="Retraitcorpsdetexte"/>
      </w:pPr>
      <w:r>
        <w:t xml:space="preserve">Source de l’image : </w:t>
      </w:r>
      <w:hyperlink r:id="rId15" w:history="1">
        <w:r w:rsidRPr="001C4533">
          <w:rPr>
            <w:rStyle w:val="Lienhypertexte"/>
          </w:rPr>
          <w:t>https://www.npmjs.com/package/react-chessboard</w:t>
        </w:r>
      </w:hyperlink>
    </w:p>
    <w:p w14:paraId="1375EBA9" w14:textId="77777777" w:rsidR="00B42849" w:rsidRPr="00B42849" w:rsidRDefault="00B42849" w:rsidP="00B42849">
      <w:pPr>
        <w:pStyle w:val="Retraitcorpsdetexte"/>
      </w:pPr>
    </w:p>
    <w:p w14:paraId="150A8064" w14:textId="77777777" w:rsidR="00903FEF" w:rsidRPr="007F30AE" w:rsidRDefault="00903FEF" w:rsidP="008E53F9">
      <w:pPr>
        <w:pStyle w:val="Titre1"/>
      </w:pPr>
      <w:bookmarkStart w:id="58" w:name="_Toc308526350"/>
      <w:r>
        <w:t>Annexes</w:t>
      </w:r>
      <w:bookmarkEnd w:id="58"/>
    </w:p>
    <w:p w14:paraId="4EEC325A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56547F1C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029D3BE7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50FC184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6"/>
      <w:footerReference w:type="defaul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C8844" w14:textId="77777777" w:rsidR="002C637A" w:rsidRDefault="002C637A">
      <w:r>
        <w:separator/>
      </w:r>
    </w:p>
  </w:endnote>
  <w:endnote w:type="continuationSeparator" w:id="0">
    <w:p w14:paraId="54588751" w14:textId="77777777" w:rsidR="002C637A" w:rsidRDefault="002C6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7"/>
      <w:gridCol w:w="2607"/>
      <w:gridCol w:w="3026"/>
    </w:tblGrid>
    <w:tr w:rsidR="00AA4393" w:rsidRPr="00000197" w14:paraId="51700CA5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7FD625B4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D13429" w:rsidRPr="00D13429">
              <w:rPr>
                <w:rFonts w:cs="Arial"/>
                <w:noProof/>
                <w:szCs w:val="16"/>
              </w:rPr>
              <w:t>Quentin Métroz</w:t>
            </w:r>
          </w:fldSimple>
        </w:p>
        <w:p w14:paraId="5571632D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9F687B1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01C0830C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13429">
            <w:rPr>
              <w:rFonts w:cs="Arial"/>
              <w:noProof/>
              <w:szCs w:val="16"/>
            </w:rPr>
            <w:t>30.01.2024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4C59FA9" w14:textId="77777777" w:rsidTr="00E52B61">
      <w:trPr>
        <w:jc w:val="center"/>
      </w:trPr>
      <w:tc>
        <w:tcPr>
          <w:tcW w:w="3510" w:type="dxa"/>
          <w:vAlign w:val="center"/>
        </w:tcPr>
        <w:p w14:paraId="52A1F301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29F44EC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1C7EBA81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D13429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27C75B2" w14:textId="77777777" w:rsidTr="00E52B61">
      <w:trPr>
        <w:jc w:val="center"/>
      </w:trPr>
      <w:tc>
        <w:tcPr>
          <w:tcW w:w="3510" w:type="dxa"/>
          <w:vAlign w:val="center"/>
        </w:tcPr>
        <w:p w14:paraId="6C8AE418" w14:textId="09CF2847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D13429" w:rsidRPr="00D13429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2E7EB0">
            <w:rPr>
              <w:rFonts w:cs="Arial"/>
              <w:noProof/>
              <w:szCs w:val="16"/>
            </w:rPr>
            <w:t>06.02.2024 08:59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275D546C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D13429" w:rsidRPr="00D13429">
              <w:rPr>
                <w:rFonts w:cs="Arial"/>
                <w:noProof/>
                <w:szCs w:val="16"/>
              </w:rPr>
              <w:t>Document2</w:t>
            </w:r>
          </w:fldSimple>
        </w:p>
      </w:tc>
    </w:tr>
  </w:tbl>
  <w:p w14:paraId="3BBC0BED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FEFB5" w14:textId="77777777" w:rsidR="002C637A" w:rsidRDefault="002C637A">
      <w:r>
        <w:separator/>
      </w:r>
    </w:p>
  </w:footnote>
  <w:footnote w:type="continuationSeparator" w:id="0">
    <w:p w14:paraId="0728BF2F" w14:textId="77777777" w:rsidR="002C637A" w:rsidRDefault="002C6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46931E4" w14:textId="77777777">
      <w:trPr>
        <w:trHeight w:val="536"/>
        <w:jc w:val="center"/>
      </w:trPr>
      <w:tc>
        <w:tcPr>
          <w:tcW w:w="2445" w:type="dxa"/>
          <w:vAlign w:val="center"/>
        </w:tcPr>
        <w:p w14:paraId="7937C62F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6BBAEEDC" w14:textId="77777777" w:rsidR="00AA4393" w:rsidRPr="00B4738A" w:rsidRDefault="00AA4393" w:rsidP="00B4738A"/>
      </w:tc>
      <w:tc>
        <w:tcPr>
          <w:tcW w:w="2283" w:type="dxa"/>
          <w:vAlign w:val="center"/>
        </w:tcPr>
        <w:p w14:paraId="7D6A5C70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9FA515" wp14:editId="5B8CF8C9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ABE5C1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162270"/>
    <w:multiLevelType w:val="hybridMultilevel"/>
    <w:tmpl w:val="9FA648B2"/>
    <w:lvl w:ilvl="0" w:tplc="680ABDE4">
      <w:start w:val="1"/>
      <w:numFmt w:val="bullet"/>
      <w:lvlText w:val="•"/>
      <w:lvlJc w:val="left"/>
      <w:pPr>
        <w:ind w:left="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5A7DD0">
      <w:start w:val="1"/>
      <w:numFmt w:val="bullet"/>
      <w:lvlText w:val="o"/>
      <w:lvlJc w:val="left"/>
      <w:pPr>
        <w:ind w:left="1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36BB30">
      <w:start w:val="1"/>
      <w:numFmt w:val="bullet"/>
      <w:lvlText w:val="▪"/>
      <w:lvlJc w:val="left"/>
      <w:pPr>
        <w:ind w:left="2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E2A776">
      <w:start w:val="1"/>
      <w:numFmt w:val="bullet"/>
      <w:lvlText w:val="•"/>
      <w:lvlJc w:val="left"/>
      <w:pPr>
        <w:ind w:left="2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929B96">
      <w:start w:val="1"/>
      <w:numFmt w:val="bullet"/>
      <w:lvlText w:val="o"/>
      <w:lvlJc w:val="left"/>
      <w:pPr>
        <w:ind w:left="3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0A6710">
      <w:start w:val="1"/>
      <w:numFmt w:val="bullet"/>
      <w:lvlText w:val="▪"/>
      <w:lvlJc w:val="left"/>
      <w:pPr>
        <w:ind w:left="44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5064AE">
      <w:start w:val="1"/>
      <w:numFmt w:val="bullet"/>
      <w:lvlText w:val="•"/>
      <w:lvlJc w:val="left"/>
      <w:pPr>
        <w:ind w:left="5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C4EC8">
      <w:start w:val="1"/>
      <w:numFmt w:val="bullet"/>
      <w:lvlText w:val="o"/>
      <w:lvlJc w:val="left"/>
      <w:pPr>
        <w:ind w:left="5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451D6">
      <w:start w:val="1"/>
      <w:numFmt w:val="bullet"/>
      <w:lvlText w:val="▪"/>
      <w:lvlJc w:val="left"/>
      <w:pPr>
        <w:ind w:left="6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95A29F9"/>
    <w:multiLevelType w:val="hybridMultilevel"/>
    <w:tmpl w:val="F2123F1A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3925617">
    <w:abstractNumId w:val="11"/>
  </w:num>
  <w:num w:numId="2" w16cid:durableId="805854863">
    <w:abstractNumId w:val="19"/>
  </w:num>
  <w:num w:numId="3" w16cid:durableId="1098022505">
    <w:abstractNumId w:val="16"/>
  </w:num>
  <w:num w:numId="4" w16cid:durableId="757748588">
    <w:abstractNumId w:val="36"/>
  </w:num>
  <w:num w:numId="5" w16cid:durableId="783422887">
    <w:abstractNumId w:val="36"/>
  </w:num>
  <w:num w:numId="6" w16cid:durableId="1225603676">
    <w:abstractNumId w:val="16"/>
  </w:num>
  <w:num w:numId="7" w16cid:durableId="1066492443">
    <w:abstractNumId w:val="16"/>
  </w:num>
  <w:num w:numId="8" w16cid:durableId="1966421291">
    <w:abstractNumId w:val="16"/>
  </w:num>
  <w:num w:numId="9" w16cid:durableId="797719522">
    <w:abstractNumId w:val="16"/>
  </w:num>
  <w:num w:numId="10" w16cid:durableId="332612338">
    <w:abstractNumId w:val="36"/>
  </w:num>
  <w:num w:numId="11" w16cid:durableId="1763139632">
    <w:abstractNumId w:val="16"/>
  </w:num>
  <w:num w:numId="12" w16cid:durableId="286358584">
    <w:abstractNumId w:val="22"/>
  </w:num>
  <w:num w:numId="13" w16cid:durableId="558445742">
    <w:abstractNumId w:val="21"/>
  </w:num>
  <w:num w:numId="14" w16cid:durableId="1385831788">
    <w:abstractNumId w:val="20"/>
  </w:num>
  <w:num w:numId="15" w16cid:durableId="386101541">
    <w:abstractNumId w:val="17"/>
  </w:num>
  <w:num w:numId="16" w16cid:durableId="556933293">
    <w:abstractNumId w:val="33"/>
  </w:num>
  <w:num w:numId="17" w16cid:durableId="1024944287">
    <w:abstractNumId w:val="27"/>
  </w:num>
  <w:num w:numId="18" w16cid:durableId="181435621">
    <w:abstractNumId w:val="41"/>
  </w:num>
  <w:num w:numId="19" w16cid:durableId="1471822468">
    <w:abstractNumId w:val="39"/>
  </w:num>
  <w:num w:numId="20" w16cid:durableId="1585721215">
    <w:abstractNumId w:val="10"/>
  </w:num>
  <w:num w:numId="21" w16cid:durableId="1984002536">
    <w:abstractNumId w:val="37"/>
  </w:num>
  <w:num w:numId="22" w16cid:durableId="1793936392">
    <w:abstractNumId w:val="26"/>
  </w:num>
  <w:num w:numId="23" w16cid:durableId="1272206846">
    <w:abstractNumId w:val="24"/>
  </w:num>
  <w:num w:numId="24" w16cid:durableId="61022611">
    <w:abstractNumId w:val="14"/>
  </w:num>
  <w:num w:numId="25" w16cid:durableId="2062053648">
    <w:abstractNumId w:val="18"/>
  </w:num>
  <w:num w:numId="26" w16cid:durableId="1501315000">
    <w:abstractNumId w:val="13"/>
  </w:num>
  <w:num w:numId="27" w16cid:durableId="312760385">
    <w:abstractNumId w:val="31"/>
  </w:num>
  <w:num w:numId="28" w16cid:durableId="310527201">
    <w:abstractNumId w:val="35"/>
  </w:num>
  <w:num w:numId="29" w16cid:durableId="689602417">
    <w:abstractNumId w:val="29"/>
  </w:num>
  <w:num w:numId="30" w16cid:durableId="1488594762">
    <w:abstractNumId w:val="30"/>
  </w:num>
  <w:num w:numId="31" w16cid:durableId="1923562932">
    <w:abstractNumId w:val="38"/>
  </w:num>
  <w:num w:numId="32" w16cid:durableId="360060727">
    <w:abstractNumId w:val="8"/>
  </w:num>
  <w:num w:numId="33" w16cid:durableId="1006438747">
    <w:abstractNumId w:val="3"/>
  </w:num>
  <w:num w:numId="34" w16cid:durableId="743601913">
    <w:abstractNumId w:val="2"/>
  </w:num>
  <w:num w:numId="35" w16cid:durableId="1961565858">
    <w:abstractNumId w:val="1"/>
  </w:num>
  <w:num w:numId="36" w16cid:durableId="1541088973">
    <w:abstractNumId w:val="0"/>
  </w:num>
  <w:num w:numId="37" w16cid:durableId="1350638922">
    <w:abstractNumId w:val="9"/>
  </w:num>
  <w:num w:numId="38" w16cid:durableId="742917291">
    <w:abstractNumId w:val="7"/>
  </w:num>
  <w:num w:numId="39" w16cid:durableId="1108311078">
    <w:abstractNumId w:val="6"/>
  </w:num>
  <w:num w:numId="40" w16cid:durableId="1043017448">
    <w:abstractNumId w:val="5"/>
  </w:num>
  <w:num w:numId="41" w16cid:durableId="1478112989">
    <w:abstractNumId w:val="4"/>
  </w:num>
  <w:num w:numId="42" w16cid:durableId="755438159">
    <w:abstractNumId w:val="28"/>
  </w:num>
  <w:num w:numId="43" w16cid:durableId="1168013927">
    <w:abstractNumId w:val="25"/>
  </w:num>
  <w:num w:numId="44" w16cid:durableId="927812003">
    <w:abstractNumId w:val="40"/>
  </w:num>
  <w:num w:numId="45" w16cid:durableId="1458378020">
    <w:abstractNumId w:val="15"/>
  </w:num>
  <w:num w:numId="46" w16cid:durableId="96144106">
    <w:abstractNumId w:val="23"/>
  </w:num>
  <w:num w:numId="47" w16cid:durableId="354693423">
    <w:abstractNumId w:val="34"/>
  </w:num>
  <w:num w:numId="48" w16cid:durableId="206528735">
    <w:abstractNumId w:val="12"/>
  </w:num>
  <w:num w:numId="49" w16cid:durableId="1890729813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42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139B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6014D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37A"/>
    <w:rsid w:val="002C6634"/>
    <w:rsid w:val="002D7D46"/>
    <w:rsid w:val="002E7EB0"/>
    <w:rsid w:val="002F038B"/>
    <w:rsid w:val="00310160"/>
    <w:rsid w:val="0031563E"/>
    <w:rsid w:val="0034172E"/>
    <w:rsid w:val="00352ECC"/>
    <w:rsid w:val="0037071E"/>
    <w:rsid w:val="003E018B"/>
    <w:rsid w:val="003E32B9"/>
    <w:rsid w:val="003F1870"/>
    <w:rsid w:val="004000AC"/>
    <w:rsid w:val="00407333"/>
    <w:rsid w:val="0040782E"/>
    <w:rsid w:val="004202D8"/>
    <w:rsid w:val="004206A2"/>
    <w:rsid w:val="0043666E"/>
    <w:rsid w:val="00436B90"/>
    <w:rsid w:val="00454074"/>
    <w:rsid w:val="00460447"/>
    <w:rsid w:val="004852C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5F65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81F60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1A1"/>
    <w:rsid w:val="00891718"/>
    <w:rsid w:val="008A464B"/>
    <w:rsid w:val="008C40C0"/>
    <w:rsid w:val="008D55CF"/>
    <w:rsid w:val="008E05FB"/>
    <w:rsid w:val="008E13F2"/>
    <w:rsid w:val="008E53F9"/>
    <w:rsid w:val="00902500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2849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F171E"/>
    <w:rsid w:val="00D13429"/>
    <w:rsid w:val="00D14587"/>
    <w:rsid w:val="00D15AE6"/>
    <w:rsid w:val="00D160DD"/>
    <w:rsid w:val="00D174BC"/>
    <w:rsid w:val="00D275C6"/>
    <w:rsid w:val="00D405C9"/>
    <w:rsid w:val="00D6295C"/>
    <w:rsid w:val="00D64B85"/>
    <w:rsid w:val="00D64F19"/>
    <w:rsid w:val="00D82BEB"/>
    <w:rsid w:val="00D86B3F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93DCD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715DCF5"/>
  <w15:docId w15:val="{5D957A53-0A3D-4F93-A2DF-C49ABB080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fr.javascript.inf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r.javascript.info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hyperlink" Target="https://www.npmjs.com/package/react-chessboard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03lul\Download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4" ma:contentTypeDescription="Crée un document." ma:contentTypeScope="" ma:versionID="65a6d46b781cb9444ec2db2f74c2df82">
  <xsd:schema xmlns:xsd="http://www.w3.org/2001/XMLSchema" xmlns:xs="http://www.w3.org/2001/XMLSchema" xmlns:p="http://schemas.microsoft.com/office/2006/metadata/properties" xmlns:ns2="be0d3259-a7ce-4623-88ec-81594dfcbc1c" xmlns:ns3="99ffe1f3-7857-457f-add0-5bdef636f38d" targetNamespace="http://schemas.microsoft.com/office/2006/metadata/properties" ma:root="true" ma:fieldsID="4cf53862823fca6fd99750c7c9351cde" ns2:_="" ns3:_="">
    <xsd:import namespace="be0d3259-a7ce-4623-88ec-81594dfcbc1c"/>
    <xsd:import namespace="99ffe1f3-7857-457f-add0-5bdef636f3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0067f36-4718-4f29-8492-5a470e112056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99ffe1f3-7857-457f-add0-5bdef636f38d"/>
    <ds:schemaRef ds:uri="be0d3259-a7ce-4623-88ec-81594dfcbc1c"/>
  </ds:schemaRefs>
</ds:datastoreItem>
</file>

<file path=customXml/itemProps2.xml><?xml version="1.0" encoding="utf-8"?>
<ds:datastoreItem xmlns:ds="http://schemas.openxmlformats.org/officeDocument/2006/customXml" ds:itemID="{B148AC07-26D7-4939-8169-7E62095B6C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d3259-a7ce-4623-88ec-81594dfcbc1c"/>
    <ds:schemaRef ds:uri="99ffe1f3-7857-457f-add0-5bdef636f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72</TotalTime>
  <Pages>7</Pages>
  <Words>1260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8178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Quentin Métroz</dc:creator>
  <cp:lastModifiedBy>Quentin Métroz</cp:lastModifiedBy>
  <cp:revision>9</cp:revision>
  <cp:lastPrinted>2009-09-04T13:21:00Z</cp:lastPrinted>
  <dcterms:created xsi:type="dcterms:W3CDTF">2024-01-30T07:32:00Z</dcterms:created>
  <dcterms:modified xsi:type="dcterms:W3CDTF">2024-02-20T09:31:00Z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  <property fmtid="{D5CDD505-2E9C-101B-9397-08002B2CF9AE}" pid="3" name="MediaServiceImageTags">
    <vt:lpwstr/>
  </property>
</Properties>
</file>